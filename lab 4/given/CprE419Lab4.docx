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9469CCE" w14:textId="32E4408B" w:rsidR="00765AF3" w:rsidRDefault="009B68A5">
      <w:pPr>
        <w:pStyle w:val="Title"/>
      </w:pPr>
      <w:proofErr w:type="spellStart"/>
      <w:r>
        <w:t>CprE</w:t>
      </w:r>
      <w:proofErr w:type="spellEnd"/>
      <w:r>
        <w:t xml:space="preserve"> 419 Lab 4</w:t>
      </w:r>
      <w:r w:rsidR="000D310C">
        <w:t xml:space="preserve">: </w:t>
      </w:r>
      <w:r w:rsidR="00C11492">
        <w:t>Sorting Using</w:t>
      </w:r>
      <w:r w:rsidR="000D310C">
        <w:t xml:space="preserve"> </w:t>
      </w:r>
      <w:proofErr w:type="spellStart"/>
      <w:r w:rsidR="000D310C">
        <w:t>Hadoop</w:t>
      </w:r>
      <w:proofErr w:type="spellEnd"/>
      <w:r w:rsidR="000D310C">
        <w:t xml:space="preserve"> </w:t>
      </w:r>
      <w:proofErr w:type="spellStart"/>
      <w:r w:rsidR="000D310C">
        <w:t>MapReduce</w:t>
      </w:r>
      <w:proofErr w:type="spellEnd"/>
    </w:p>
    <w:p w14:paraId="04FA6641" w14:textId="77777777" w:rsidR="00765AF3" w:rsidRDefault="00765AF3">
      <w:pPr>
        <w:pStyle w:val="Subtitle"/>
      </w:pPr>
    </w:p>
    <w:p w14:paraId="15316FCE" w14:textId="77777777" w:rsidR="00765AF3" w:rsidRDefault="000D310C">
      <w:pPr>
        <w:pStyle w:val="Subtitle"/>
      </w:pPr>
      <w:r>
        <w:rPr>
          <w:b/>
        </w:rPr>
        <w:t>Department of Electrical and Computer Engineering</w:t>
      </w:r>
    </w:p>
    <w:p w14:paraId="249B0169" w14:textId="77777777" w:rsidR="00765AF3" w:rsidRDefault="000D310C">
      <w:pPr>
        <w:pStyle w:val="Subtitle"/>
      </w:pPr>
      <w:r>
        <w:rPr>
          <w:b/>
        </w:rPr>
        <w:t>Iowa State University</w:t>
      </w:r>
    </w:p>
    <w:p w14:paraId="6991EF3C" w14:textId="1392E3EB" w:rsidR="00765AF3" w:rsidRDefault="000D310C">
      <w:pPr>
        <w:pStyle w:val="Subtitle"/>
      </w:pPr>
      <w:r>
        <w:rPr>
          <w:b/>
        </w:rPr>
        <w:t>Spring 201</w:t>
      </w:r>
      <w:r w:rsidR="00453570">
        <w:rPr>
          <w:b/>
        </w:rPr>
        <w:t>5</w:t>
      </w:r>
    </w:p>
    <w:p w14:paraId="1E93C5B0" w14:textId="77777777" w:rsidR="00765AF3" w:rsidRDefault="000D310C">
      <w:pPr>
        <w:pStyle w:val="Heading1"/>
      </w:pPr>
      <w:r>
        <w:t>Purpose</w:t>
      </w:r>
    </w:p>
    <w:p w14:paraId="2613B234" w14:textId="77777777" w:rsidR="00765AF3" w:rsidRDefault="00765AF3"/>
    <w:p w14:paraId="07322192" w14:textId="5772758A" w:rsidR="00143DDA" w:rsidRDefault="00143DDA">
      <w:r>
        <w:t xml:space="preserve">This is the third lab on </w:t>
      </w:r>
      <w:proofErr w:type="spellStart"/>
      <w:r>
        <w:t>MapReduce</w:t>
      </w:r>
      <w:proofErr w:type="spellEnd"/>
      <w:r>
        <w:t xml:space="preserve">. In this lab, your goal is to write a program using </w:t>
      </w:r>
      <w:proofErr w:type="spellStart"/>
      <w:r>
        <w:t>MapReduce</w:t>
      </w:r>
      <w:proofErr w:type="spellEnd"/>
      <w:r>
        <w:t xml:space="preserve"> that can sort a large data set quickly. Sorting is a common task on large data sets, and you will be working on a standard input data set, which is used as a benchmark for comparing different implementations of sort.</w:t>
      </w:r>
    </w:p>
    <w:p w14:paraId="4BF4BE37" w14:textId="77777777" w:rsidR="00143DDA" w:rsidRDefault="00143DDA"/>
    <w:p w14:paraId="3354B1A3" w14:textId="5D140227" w:rsidR="009B68A5" w:rsidRDefault="000D310C" w:rsidP="00143DDA">
      <w:r>
        <w:t xml:space="preserve">At the end </w:t>
      </w:r>
      <w:r w:rsidR="00143DDA">
        <w:t>of the lab, you will be able to write an algorithm and implementation for sorting a large data set, and measure its performance on various input data sets.</w:t>
      </w:r>
    </w:p>
    <w:p w14:paraId="41FD29DE" w14:textId="197F8A8E" w:rsidR="009B68A5" w:rsidRDefault="009B68A5">
      <w:pPr>
        <w:pStyle w:val="Heading1"/>
      </w:pPr>
      <w:r>
        <w:t>Goal</w:t>
      </w:r>
    </w:p>
    <w:p w14:paraId="4CE21D01" w14:textId="6F3F1FD5" w:rsidR="009B68A5" w:rsidRPr="009B68A5" w:rsidRDefault="009B68A5" w:rsidP="009B68A5">
      <w:r>
        <w:t xml:space="preserve">Write a MR program to sort a large amount of data quickly. </w:t>
      </w:r>
    </w:p>
    <w:p w14:paraId="69655204" w14:textId="10EEC955" w:rsidR="009B68A5" w:rsidRDefault="009B68A5" w:rsidP="00143DDA">
      <w:pPr>
        <w:pStyle w:val="Heading1"/>
      </w:pPr>
      <w:r>
        <w:t>Constraints:</w:t>
      </w:r>
    </w:p>
    <w:p w14:paraId="302BD279" w14:textId="7254A2FB" w:rsidR="009B68A5" w:rsidRDefault="009B68A5" w:rsidP="009B68A5">
      <w:pPr>
        <w:pStyle w:val="ListParagraph"/>
        <w:numPr>
          <w:ilvl w:val="0"/>
          <w:numId w:val="8"/>
        </w:numPr>
      </w:pPr>
      <w:r>
        <w:t xml:space="preserve">Use less than </w:t>
      </w:r>
      <w:r w:rsidR="00453570">
        <w:t>4</w:t>
      </w:r>
      <w:r>
        <w:t xml:space="preserve"> reducers at any </w:t>
      </w:r>
      <w:proofErr w:type="spellStart"/>
      <w:r>
        <w:t>MapReduce</w:t>
      </w:r>
      <w:proofErr w:type="spellEnd"/>
      <w:r>
        <w:t xml:space="preserve"> stage</w:t>
      </w:r>
    </w:p>
    <w:p w14:paraId="63B5188D" w14:textId="55635709" w:rsidR="009B68A5" w:rsidRPr="009B68A5" w:rsidRDefault="009B68A5" w:rsidP="009B68A5">
      <w:pPr>
        <w:pStyle w:val="ListParagraph"/>
        <w:numPr>
          <w:ilvl w:val="0"/>
          <w:numId w:val="8"/>
        </w:numPr>
      </w:pPr>
      <w:r>
        <w:t>Your code must be runnable for any user. This means you cannot hardcode your path references</w:t>
      </w:r>
      <w:r w:rsidR="00143DDA">
        <w:t>, say for the output directory or temporary directories</w:t>
      </w:r>
      <w:r>
        <w:t xml:space="preserve"> in your code. They must be passed in via the command line. </w:t>
      </w:r>
    </w:p>
    <w:p w14:paraId="04066C54" w14:textId="5A4748D4" w:rsidR="009B68A5" w:rsidRDefault="009B68A5">
      <w:pPr>
        <w:pStyle w:val="Heading1"/>
      </w:pPr>
      <w:r>
        <w:t xml:space="preserve">Metric of </w:t>
      </w:r>
      <w:r w:rsidR="00143DDA">
        <w:t>S</w:t>
      </w:r>
      <w:r w:rsidR="00F574C4">
        <w:t>uccess:</w:t>
      </w:r>
    </w:p>
    <w:p w14:paraId="0F20BA2B" w14:textId="26B4E830" w:rsidR="00FC2DE2" w:rsidRDefault="00F574C4" w:rsidP="00F574C4">
      <w:pPr>
        <w:pStyle w:val="ListParagraph"/>
        <w:numPr>
          <w:ilvl w:val="0"/>
          <w:numId w:val="9"/>
        </w:numPr>
      </w:pPr>
      <w:r>
        <w:t xml:space="preserve">The output of your program </w:t>
      </w:r>
      <w:r w:rsidR="00FC2DE2">
        <w:t>c</w:t>
      </w:r>
      <w:r>
        <w:t xml:space="preserve">ould be </w:t>
      </w:r>
      <w:r w:rsidR="00FC2DE2">
        <w:t>one or more sorted lists. Supposed you have r reducers, e.g. f1, f2</w:t>
      </w:r>
      <w:proofErr w:type="gramStart"/>
      <w:r w:rsidR="00FC2DE2">
        <w:t>, …,</w:t>
      </w:r>
      <w:proofErr w:type="gramEnd"/>
      <w:r w:rsidR="00FC2DE2">
        <w:t xml:space="preserve"> </w:t>
      </w:r>
      <w:proofErr w:type="spellStart"/>
      <w:r w:rsidR="00FC2DE2">
        <w:t>fr</w:t>
      </w:r>
      <w:proofErr w:type="spellEnd"/>
      <w:r w:rsidR="00FC2DE2">
        <w:t xml:space="preserve">, the data in f1 should be the smallest; the data in f2 should be smaller than f3, …, </w:t>
      </w:r>
      <w:proofErr w:type="spellStart"/>
      <w:r w:rsidR="00FC2DE2">
        <w:t>fr</w:t>
      </w:r>
      <w:proofErr w:type="spellEnd"/>
      <w:r w:rsidR="00FC2DE2">
        <w:t>, and so on.</w:t>
      </w:r>
    </w:p>
    <w:p w14:paraId="5C3AAAB3" w14:textId="7592B838" w:rsidR="00F574C4" w:rsidRDefault="00DC51A7" w:rsidP="00F574C4">
      <w:pPr>
        <w:pStyle w:val="ListParagraph"/>
        <w:numPr>
          <w:ilvl w:val="0"/>
          <w:numId w:val="9"/>
        </w:numPr>
      </w:pPr>
      <w:r>
        <w:t xml:space="preserve">For grading purposes we will be testing your code so again, it must be runnable for any user. </w:t>
      </w:r>
    </w:p>
    <w:p w14:paraId="13C9C405" w14:textId="77FD6BDC" w:rsidR="00453570" w:rsidRDefault="00DC51A7" w:rsidP="00453570">
      <w:pPr>
        <w:pStyle w:val="ListParagraph"/>
        <w:numPr>
          <w:ilvl w:val="0"/>
          <w:numId w:val="9"/>
        </w:numPr>
      </w:pPr>
      <w:r>
        <w:t xml:space="preserve">The </w:t>
      </w:r>
      <w:r w:rsidR="00143DDA">
        <w:t>performance of algorithm should be measured</w:t>
      </w:r>
      <w:r>
        <w:t xml:space="preserve"> by taking the </w:t>
      </w:r>
      <w:r w:rsidR="00143DDA">
        <w:t xml:space="preserve">sum of the runtimes of the </w:t>
      </w:r>
      <w:r w:rsidR="00533E0A">
        <w:rPr>
          <w:b/>
        </w:rPr>
        <w:t xml:space="preserve">total </w:t>
      </w:r>
      <w:proofErr w:type="spellStart"/>
      <w:r w:rsidR="00533E0A">
        <w:rPr>
          <w:b/>
        </w:rPr>
        <w:t>MapReduce</w:t>
      </w:r>
      <w:proofErr w:type="spellEnd"/>
      <w:r w:rsidR="00533E0A">
        <w:rPr>
          <w:b/>
        </w:rPr>
        <w:t xml:space="preserve"> procedure</w:t>
      </w:r>
      <w:r w:rsidR="00143DDA">
        <w:t>.</w:t>
      </w:r>
      <w:r w:rsidR="00533E0A">
        <w:t xml:space="preserve"> If you have several stage of </w:t>
      </w:r>
      <w:proofErr w:type="spellStart"/>
      <w:r w:rsidR="00533E0A">
        <w:t>MapReduce</w:t>
      </w:r>
      <w:proofErr w:type="spellEnd"/>
      <w:r w:rsidR="00533E0A">
        <w:t xml:space="preserve">, these runtime should be counted in your runtime. </w:t>
      </w:r>
      <w:r w:rsidR="00143DDA">
        <w:t xml:space="preserve"> </w:t>
      </w:r>
    </w:p>
    <w:p w14:paraId="51C598E8" w14:textId="77777777" w:rsidR="00DC51A7" w:rsidRDefault="00DC51A7" w:rsidP="00DC51A7"/>
    <w:p w14:paraId="0013214E" w14:textId="33FD63FB" w:rsidR="00500C2A" w:rsidRPr="00143DDA" w:rsidRDefault="00DC51A7" w:rsidP="00DC51A7">
      <w:r>
        <w:t>Your goal is to minimize the total reducer t</w:t>
      </w:r>
      <w:r w:rsidR="00143DDA">
        <w:t>ime. The student with the fastest</w:t>
      </w:r>
      <w:r>
        <w:t xml:space="preserve"> sorting algorithm </w:t>
      </w:r>
      <w:r w:rsidR="00143DDA">
        <w:t>on our largest input dataset wi</w:t>
      </w:r>
      <w:r>
        <w:t xml:space="preserve">ll receive </w:t>
      </w:r>
      <w:r>
        <w:rPr>
          <w:b/>
        </w:rPr>
        <w:t>20 points of extra credit</w:t>
      </w:r>
      <w:r>
        <w:t xml:space="preserve">. </w:t>
      </w:r>
    </w:p>
    <w:p w14:paraId="78F15100" w14:textId="550FFCC5" w:rsidR="00500C2A" w:rsidRDefault="00143DDA">
      <w:pPr>
        <w:pStyle w:val="Heading1"/>
      </w:pPr>
      <w:r>
        <w:t>Dataset</w:t>
      </w:r>
    </w:p>
    <w:p w14:paraId="671C1C29" w14:textId="0E12B198" w:rsidR="00500C2A" w:rsidRDefault="00500C2A" w:rsidP="00500C2A">
      <w:r>
        <w:t>We have uploaded multiple datasets for testing purposes</w:t>
      </w:r>
      <w:r w:rsidR="00143DDA">
        <w:t xml:space="preserve"> in the directory “/class/s1</w:t>
      </w:r>
      <w:r w:rsidR="00453570">
        <w:t>5</w:t>
      </w:r>
      <w:r w:rsidR="00143DDA">
        <w:t>419x/lab4”</w:t>
      </w:r>
      <w:r>
        <w:t xml:space="preserve">. </w:t>
      </w:r>
      <w:r w:rsidR="00143DDA">
        <w:t xml:space="preserve">We want you to submit the performance of your program on the largest dataset in this directory. The name of the data file ends with the number of records in the input, for example “gensort-out-50M” has 50 million input records. Since each record is 100 bytes, this file takes about 5GB. </w:t>
      </w:r>
    </w:p>
    <w:p w14:paraId="0F24A829" w14:textId="77777777" w:rsidR="00704750" w:rsidRDefault="00704750" w:rsidP="00500C2A"/>
    <w:p w14:paraId="0C53D4AF" w14:textId="20D24FEA" w:rsidR="00704750" w:rsidRPr="00500C2A" w:rsidRDefault="00704750" w:rsidP="00500C2A">
      <w:r>
        <w:t xml:space="preserve">Each dataset is made up of multiple lines, one line per record. Each record has a key of 10 characters, followed by a space, followed by a payload (which in turn has a sequence number plus some other data). The final output should be sorted by key, and the output should also include the payload for the key. </w:t>
      </w:r>
    </w:p>
    <w:p w14:paraId="2B8DA9F4" w14:textId="66F9E6F7" w:rsidR="00765AF3" w:rsidRDefault="00500C2A">
      <w:pPr>
        <w:pStyle w:val="Heading1"/>
      </w:pPr>
      <w:r>
        <w:lastRenderedPageBreak/>
        <w:t>Sub</w:t>
      </w:r>
      <w:r w:rsidR="000D310C">
        <w:t>mission</w:t>
      </w:r>
    </w:p>
    <w:p w14:paraId="74BDC5E3" w14:textId="746B15CA" w:rsidR="00765AF3" w:rsidRPr="00500C2A" w:rsidRDefault="000D310C">
      <w:pPr>
        <w:pStyle w:val="Heading1"/>
        <w:rPr>
          <w:b w:val="0"/>
        </w:rPr>
      </w:pPr>
      <w:r>
        <w:rPr>
          <w:b w:val="0"/>
          <w:sz w:val="22"/>
        </w:rPr>
        <w:t>Create a zip (or tar) archive with the following and hand it in through blackboard</w:t>
      </w:r>
      <w:r>
        <w:rPr>
          <w:sz w:val="22"/>
        </w:rPr>
        <w:t>.</w:t>
      </w:r>
      <w:r w:rsidR="00500C2A">
        <w:rPr>
          <w:sz w:val="22"/>
        </w:rPr>
        <w:t xml:space="preserve"> </w:t>
      </w:r>
      <w:r w:rsidR="00500C2A">
        <w:rPr>
          <w:b w:val="0"/>
          <w:sz w:val="22"/>
        </w:rPr>
        <w:t>Label your submission “lab</w:t>
      </w:r>
      <w:r w:rsidR="00207CA4">
        <w:rPr>
          <w:b w:val="0"/>
          <w:sz w:val="22"/>
        </w:rPr>
        <w:t>4</w:t>
      </w:r>
      <w:r w:rsidR="00500C2A">
        <w:rPr>
          <w:b w:val="0"/>
          <w:sz w:val="22"/>
        </w:rPr>
        <w:t>_&lt;</w:t>
      </w:r>
      <w:proofErr w:type="spellStart"/>
      <w:r w:rsidR="00500C2A">
        <w:rPr>
          <w:b w:val="0"/>
          <w:sz w:val="22"/>
        </w:rPr>
        <w:t>yourNetID</w:t>
      </w:r>
      <w:proofErr w:type="spellEnd"/>
      <w:r w:rsidR="00500C2A">
        <w:rPr>
          <w:b w:val="0"/>
          <w:sz w:val="22"/>
        </w:rPr>
        <w:t>&gt;”</w:t>
      </w:r>
    </w:p>
    <w:p w14:paraId="2F5D83E9" w14:textId="77777777" w:rsidR="00765AF3" w:rsidRDefault="00765AF3"/>
    <w:p w14:paraId="28EF2C7D" w14:textId="1FBF1AB4" w:rsidR="00500C2A" w:rsidRDefault="00143DDA">
      <w:pPr>
        <w:numPr>
          <w:ilvl w:val="0"/>
          <w:numId w:val="5"/>
        </w:numPr>
        <w:ind w:hanging="359"/>
      </w:pPr>
      <w:r>
        <w:t xml:space="preserve">A </w:t>
      </w:r>
      <w:proofErr w:type="spellStart"/>
      <w:r>
        <w:t>write</w:t>
      </w:r>
      <w:r w:rsidR="00500C2A">
        <w:t>up</w:t>
      </w:r>
      <w:proofErr w:type="spellEnd"/>
      <w:r w:rsidR="00500C2A">
        <w:t xml:space="preserve"> describing your algorithm and anything interesting.</w:t>
      </w:r>
    </w:p>
    <w:p w14:paraId="083906CB" w14:textId="501FD3C0" w:rsidR="00765AF3" w:rsidRDefault="00500C2A">
      <w:pPr>
        <w:numPr>
          <w:ilvl w:val="0"/>
          <w:numId w:val="5"/>
        </w:numPr>
        <w:ind w:hanging="359"/>
      </w:pPr>
      <w:r>
        <w:t>A screenshot of the total reducer time for each MR round. You can put this in the lab write up</w:t>
      </w:r>
    </w:p>
    <w:p w14:paraId="0EC653AB" w14:textId="77777777" w:rsidR="00765AF3" w:rsidRDefault="000D310C">
      <w:pPr>
        <w:numPr>
          <w:ilvl w:val="0"/>
          <w:numId w:val="5"/>
        </w:numPr>
        <w:ind w:hanging="359"/>
      </w:pPr>
      <w:r>
        <w:t>Commented Code for your program. Include all source files needed for compilation.</w:t>
      </w:r>
    </w:p>
    <w:p w14:paraId="69848A41" w14:textId="2CBF9E50" w:rsidR="00765AF3" w:rsidRDefault="000D310C">
      <w:pPr>
        <w:numPr>
          <w:ilvl w:val="0"/>
          <w:numId w:val="5"/>
        </w:numPr>
        <w:ind w:hanging="359"/>
      </w:pPr>
      <w:r>
        <w:t>Executab</w:t>
      </w:r>
      <w:r w:rsidR="00500C2A">
        <w:t>le JAR</w:t>
      </w:r>
      <w:r>
        <w:t>.</w:t>
      </w:r>
      <w:r w:rsidR="00500C2A">
        <w:t xml:space="preserve"> </w:t>
      </w:r>
    </w:p>
    <w:p w14:paraId="0B22B8B6" w14:textId="5E708EE0" w:rsidR="00765AF3" w:rsidRDefault="00500C2A" w:rsidP="00453570">
      <w:pPr>
        <w:numPr>
          <w:ilvl w:val="0"/>
          <w:numId w:val="5"/>
        </w:numPr>
        <w:ind w:hanging="359"/>
      </w:pPr>
      <w:r>
        <w:t xml:space="preserve">A readme.txt that describes what the arguments are for your jar file to run. </w:t>
      </w:r>
    </w:p>
    <w:p w14:paraId="3EBFC744" w14:textId="77777777" w:rsidR="00533E0A" w:rsidRDefault="00533E0A" w:rsidP="00533E0A"/>
    <w:p w14:paraId="5E4C626E" w14:textId="5BEF7B34" w:rsidR="00533E0A" w:rsidRDefault="00533E0A" w:rsidP="00533E0A">
      <w:pPr>
        <w:pStyle w:val="Heading1"/>
      </w:pPr>
      <w:r>
        <w:t>Resource</w:t>
      </w:r>
    </w:p>
    <w:p w14:paraId="3368F0ED" w14:textId="08CE4765" w:rsidR="00533E0A" w:rsidRDefault="00533E0A" w:rsidP="00533E0A">
      <w:pPr>
        <w:pStyle w:val="ListParagraph"/>
        <w:numPr>
          <w:ilvl w:val="0"/>
          <w:numId w:val="10"/>
        </w:numPr>
      </w:pPr>
      <w:hyperlink r:id="rId7" w:history="1">
        <w:r w:rsidRPr="000F41CD">
          <w:rPr>
            <w:rStyle w:val="Hyperlink"/>
          </w:rPr>
          <w:t>https://hadoop.apache.org/docs/r2.4.1/api/org/apache/hadoop/mapred/Partitioner.html</w:t>
        </w:r>
      </w:hyperlink>
    </w:p>
    <w:p w14:paraId="518EF318" w14:textId="77777777" w:rsidR="00533E0A" w:rsidRDefault="00533E0A" w:rsidP="00533E0A">
      <w:pPr>
        <w:pStyle w:val="ListParagraph"/>
      </w:pPr>
      <w:bookmarkStart w:id="0" w:name="_GoBack"/>
      <w:bookmarkEnd w:id="0"/>
    </w:p>
    <w:sectPr w:rsidR="00533E0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622D"/>
    <w:multiLevelType w:val="multilevel"/>
    <w:tmpl w:val="475646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D564601"/>
    <w:multiLevelType w:val="hybridMultilevel"/>
    <w:tmpl w:val="9A0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C684A"/>
    <w:multiLevelType w:val="multilevel"/>
    <w:tmpl w:val="5212D2EA"/>
    <w:lvl w:ilvl="0">
      <w:start w:val="1"/>
      <w:numFmt w:val="bullet"/>
      <w:lvlText w:val="●"/>
      <w:lvlJc w:val="left"/>
      <w:pPr>
        <w:ind w:left="36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301C6234"/>
    <w:multiLevelType w:val="multilevel"/>
    <w:tmpl w:val="540CDA9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4">
    <w:nsid w:val="4AC7068C"/>
    <w:multiLevelType w:val="hybridMultilevel"/>
    <w:tmpl w:val="2A5669BC"/>
    <w:lvl w:ilvl="0" w:tplc="34421B9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DD33F8"/>
    <w:multiLevelType w:val="multilevel"/>
    <w:tmpl w:val="D472D53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59DC1ADB"/>
    <w:multiLevelType w:val="multilevel"/>
    <w:tmpl w:val="FFF62D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67294E23"/>
    <w:multiLevelType w:val="multilevel"/>
    <w:tmpl w:val="9EACD1DE"/>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6D5F340E"/>
    <w:multiLevelType w:val="hybridMultilevel"/>
    <w:tmpl w:val="B00E96CA"/>
    <w:lvl w:ilvl="0" w:tplc="7900727E">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700B24EA"/>
    <w:multiLevelType w:val="hybridMultilevel"/>
    <w:tmpl w:val="CBDC57EC"/>
    <w:lvl w:ilvl="0" w:tplc="790072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5"/>
  </w:num>
  <w:num w:numId="5">
    <w:abstractNumId w:val="2"/>
  </w:num>
  <w:num w:numId="6">
    <w:abstractNumId w:val="0"/>
  </w:num>
  <w:num w:numId="7">
    <w:abstractNumId w:val="4"/>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compat>
    <w:useFELayout/>
    <w:compatSetting w:name="compatibilityMode" w:uri="http://schemas.microsoft.com/office/word" w:val="14"/>
  </w:compat>
  <w:rsids>
    <w:rsidRoot w:val="00765AF3"/>
    <w:rsid w:val="000D310C"/>
    <w:rsid w:val="00143DDA"/>
    <w:rsid w:val="00207CA4"/>
    <w:rsid w:val="003423C1"/>
    <w:rsid w:val="00453570"/>
    <w:rsid w:val="00500C2A"/>
    <w:rsid w:val="00533E0A"/>
    <w:rsid w:val="00704750"/>
    <w:rsid w:val="00765AF3"/>
    <w:rsid w:val="009B68A5"/>
    <w:rsid w:val="00C11492"/>
    <w:rsid w:val="00DC51A7"/>
    <w:rsid w:val="00F574C4"/>
    <w:rsid w:val="00FC2D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D83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after="0" w:line="240" w:lineRule="auto"/>
      <w:jc w:val="both"/>
    </w:pPr>
    <w:rPr>
      <w:rFonts w:ascii="Arial" w:eastAsia="Arial" w:hAnsi="Arial" w:cs="Arial"/>
      <w:color w:val="000000"/>
    </w:rPr>
  </w:style>
  <w:style w:type="paragraph" w:styleId="Heading1">
    <w:name w:val="heading 1"/>
    <w:basedOn w:val="Normal"/>
    <w:next w:val="Normal"/>
    <w:pPr>
      <w:spacing w:before="240" w:after="60"/>
      <w:outlineLvl w:val="0"/>
    </w:pPr>
    <w:rPr>
      <w:b/>
      <w:sz w:val="24"/>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8"/>
    </w:rPr>
  </w:style>
  <w:style w:type="paragraph" w:styleId="Subtitle">
    <w:name w:val="Subtitle"/>
    <w:basedOn w:val="Normal"/>
    <w:next w:val="Normal"/>
    <w:pPr>
      <w:jc w:val="center"/>
    </w:pPr>
    <w:rPr>
      <w:sz w:val="24"/>
    </w:rPr>
  </w:style>
  <w:style w:type="paragraph" w:styleId="BalloonText">
    <w:name w:val="Balloon Text"/>
    <w:basedOn w:val="Normal"/>
    <w:link w:val="BalloonTextChar"/>
    <w:uiPriority w:val="99"/>
    <w:semiHidden/>
    <w:unhideWhenUsed/>
    <w:rsid w:val="000D310C"/>
    <w:rPr>
      <w:rFonts w:ascii="Tahoma" w:hAnsi="Tahoma" w:cs="Tahoma"/>
      <w:sz w:val="16"/>
      <w:szCs w:val="16"/>
    </w:rPr>
  </w:style>
  <w:style w:type="character" w:customStyle="1" w:styleId="BalloonTextChar">
    <w:name w:val="Balloon Text Char"/>
    <w:basedOn w:val="DefaultParagraphFont"/>
    <w:link w:val="BalloonText"/>
    <w:uiPriority w:val="99"/>
    <w:semiHidden/>
    <w:rsid w:val="000D310C"/>
    <w:rPr>
      <w:rFonts w:ascii="Tahoma" w:eastAsia="Arial" w:hAnsi="Tahoma" w:cs="Tahoma"/>
      <w:color w:val="000000"/>
      <w:sz w:val="16"/>
      <w:szCs w:val="16"/>
    </w:rPr>
  </w:style>
  <w:style w:type="paragraph" w:styleId="ListParagraph">
    <w:name w:val="List Paragraph"/>
    <w:basedOn w:val="Normal"/>
    <w:uiPriority w:val="34"/>
    <w:qFormat/>
    <w:rsid w:val="009B68A5"/>
    <w:pPr>
      <w:ind w:left="720"/>
      <w:contextualSpacing/>
    </w:pPr>
  </w:style>
  <w:style w:type="character" w:styleId="Hyperlink">
    <w:name w:val="Hyperlink"/>
    <w:basedOn w:val="DefaultParagraphFont"/>
    <w:uiPriority w:val="99"/>
    <w:unhideWhenUsed/>
    <w:rsid w:val="00DC51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after="0" w:line="240" w:lineRule="auto"/>
      <w:jc w:val="both"/>
    </w:pPr>
    <w:rPr>
      <w:rFonts w:ascii="Arial" w:eastAsia="Arial" w:hAnsi="Arial" w:cs="Arial"/>
      <w:color w:val="000000"/>
    </w:rPr>
  </w:style>
  <w:style w:type="paragraph" w:styleId="Heading1">
    <w:name w:val="heading 1"/>
    <w:basedOn w:val="Normal"/>
    <w:next w:val="Normal"/>
    <w:pPr>
      <w:spacing w:before="240" w:after="60"/>
      <w:outlineLvl w:val="0"/>
    </w:pPr>
    <w:rPr>
      <w:b/>
      <w:sz w:val="24"/>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8"/>
    </w:rPr>
  </w:style>
  <w:style w:type="paragraph" w:styleId="Subtitle">
    <w:name w:val="Subtitle"/>
    <w:basedOn w:val="Normal"/>
    <w:next w:val="Normal"/>
    <w:pPr>
      <w:jc w:val="center"/>
    </w:pPr>
    <w:rPr>
      <w:sz w:val="24"/>
    </w:rPr>
  </w:style>
  <w:style w:type="paragraph" w:styleId="BalloonText">
    <w:name w:val="Balloon Text"/>
    <w:basedOn w:val="Normal"/>
    <w:link w:val="BalloonTextChar"/>
    <w:uiPriority w:val="99"/>
    <w:semiHidden/>
    <w:unhideWhenUsed/>
    <w:rsid w:val="000D310C"/>
    <w:rPr>
      <w:rFonts w:ascii="Tahoma" w:hAnsi="Tahoma" w:cs="Tahoma"/>
      <w:sz w:val="16"/>
      <w:szCs w:val="16"/>
    </w:rPr>
  </w:style>
  <w:style w:type="character" w:customStyle="1" w:styleId="BalloonTextChar">
    <w:name w:val="Balloon Text Char"/>
    <w:basedOn w:val="DefaultParagraphFont"/>
    <w:link w:val="BalloonText"/>
    <w:uiPriority w:val="99"/>
    <w:semiHidden/>
    <w:rsid w:val="000D310C"/>
    <w:rPr>
      <w:rFonts w:ascii="Tahoma" w:eastAsia="Arial" w:hAnsi="Tahoma" w:cs="Tahoma"/>
      <w:color w:val="000000"/>
      <w:sz w:val="16"/>
      <w:szCs w:val="16"/>
    </w:rPr>
  </w:style>
  <w:style w:type="paragraph" w:styleId="ListParagraph">
    <w:name w:val="List Paragraph"/>
    <w:basedOn w:val="Normal"/>
    <w:uiPriority w:val="34"/>
    <w:qFormat/>
    <w:rsid w:val="009B68A5"/>
    <w:pPr>
      <w:ind w:left="720"/>
      <w:contextualSpacing/>
    </w:pPr>
  </w:style>
  <w:style w:type="character" w:styleId="Hyperlink">
    <w:name w:val="Hyperlink"/>
    <w:basedOn w:val="DefaultParagraphFont"/>
    <w:uiPriority w:val="99"/>
    <w:unhideWhenUsed/>
    <w:rsid w:val="00DC51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adoop.apache.org/docs/r2.4.1/api/org/apache/hadoop/mapred/Partitioner.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B9A3A-FCB3-431C-AF8C-FEC61EC5E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76DD17F1.dotm</Template>
  <TotalTime>1201</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CprE 419 Lab 2.docx</vt:lpstr>
    </vt:vector>
  </TitlesOfParts>
  <Company>ECpE</Company>
  <LinksUpToDate>false</LinksUpToDate>
  <CharactersWithSpaces>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CprE 419 Lab 2.docx</dc:title>
  <dc:creator>Chung, Yung-Yu [E CPE]</dc:creator>
  <cp:lastModifiedBy>Chung, Yung-Yu [E CPE]</cp:lastModifiedBy>
  <cp:revision>4</cp:revision>
  <cp:lastPrinted>2015-02-12T22:01:00Z</cp:lastPrinted>
  <dcterms:created xsi:type="dcterms:W3CDTF">2015-02-12T18:31:00Z</dcterms:created>
  <dcterms:modified xsi:type="dcterms:W3CDTF">2015-02-13T18:02:00Z</dcterms:modified>
</cp:coreProperties>
</file>